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1426"/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Diseño de tabla para todo el contenido"/>
      </w:tblPr>
      <w:tblGrid>
        <w:gridCol w:w="2922"/>
        <w:gridCol w:w="6680"/>
      </w:tblGrid>
      <w:tr w:rsidR="00C420C8" w:rsidRPr="005152F2" w14:paraId="1640117C" w14:textId="77777777" w:rsidTr="00180932">
        <w:tc>
          <w:tcPr>
            <w:tcW w:w="2922" w:type="dxa"/>
          </w:tcPr>
          <w:p w14:paraId="6DA11C13" w14:textId="60D86203" w:rsidR="00C420C8" w:rsidRPr="005152F2" w:rsidRDefault="000A7B2F" w:rsidP="00234E58">
            <w:pPr>
              <w:pStyle w:val="Ttulo1"/>
              <w:jc w:val="both"/>
            </w:pPr>
            <w:r>
              <w:br/>
            </w:r>
            <w:r w:rsidR="00E0222C" w:rsidRPr="00234E58">
              <w:rPr>
                <w:sz w:val="40"/>
                <w:szCs w:val="40"/>
              </w:rPr>
              <w:t>ELOHIM SHADAI BARRAZA ROSAS</w:t>
            </w:r>
          </w:p>
          <w:p w14:paraId="58BF05B4" w14:textId="77777777" w:rsidR="00C420C8" w:rsidRPr="00C420C8" w:rsidRDefault="00C420C8" w:rsidP="00180932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135E2C1" wp14:editId="5B48D024">
                      <wp:extent cx="329184" cy="329184"/>
                      <wp:effectExtent l="0" t="0" r="13970" b="13970"/>
                      <wp:docPr id="49" name="Grupo 43" title="Icono de correo electrónic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Forma libre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Forma libre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FCEE08E" id="Grupo 43" o:spid="_x0000_s1026" alt="Título: Icono de correo electrónic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">
                      <v:shape id="Forma libre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Forma libre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14:paraId="334AAD86" w14:textId="41942ED5" w:rsidR="00C420C8" w:rsidRDefault="00702E67" w:rsidP="0001087F">
            <w:pPr>
              <w:pStyle w:val="Ttulo3"/>
              <w:jc w:val="left"/>
              <w:rPr>
                <w:caps w:val="0"/>
                <w:sz w:val="24"/>
              </w:rPr>
            </w:pPr>
            <w:hyperlink r:id="rId7" w:history="1">
              <w:r w:rsidR="00454388" w:rsidRPr="00454388">
                <w:rPr>
                  <w:rStyle w:val="Hipervnculo"/>
                  <w:caps w:val="0"/>
                  <w:sz w:val="24"/>
                </w:rPr>
                <w:t>elohim_shadai@hotmail.com</w:t>
              </w:r>
            </w:hyperlink>
            <w:r w:rsidR="00454388" w:rsidRPr="00454388">
              <w:rPr>
                <w:caps w:val="0"/>
                <w:sz w:val="24"/>
              </w:rPr>
              <w:br/>
            </w:r>
            <w:hyperlink r:id="rId8" w:history="1">
              <w:r w:rsidR="00454388" w:rsidRPr="00820DEC">
                <w:rPr>
                  <w:rStyle w:val="Hipervnculo"/>
                  <w:caps w:val="0"/>
                  <w:sz w:val="24"/>
                </w:rPr>
                <w:t>elohim.shadai26@gmail.com</w:t>
              </w:r>
            </w:hyperlink>
          </w:p>
          <w:p w14:paraId="52EFAD11" w14:textId="77777777" w:rsidR="00C420C8" w:rsidRPr="00C420C8" w:rsidRDefault="00C420C8" w:rsidP="00180932">
            <w:pPr>
              <w:pStyle w:val="Grfico"/>
            </w:pPr>
            <w:r w:rsidRPr="00C420C8">
              <w:rPr>
                <w:noProof/>
                <w:lang w:eastAsia="es-ES"/>
              </w:rPr>
              <mc:AlternateContent>
                <mc:Choice Requires="wpg">
                  <w:drawing>
                    <wp:inline distT="0" distB="0" distL="0" distR="0" wp14:anchorId="1365E09A" wp14:editId="46664086">
                      <wp:extent cx="329184" cy="329184"/>
                      <wp:effectExtent l="0" t="0" r="13970" b="13970"/>
                      <wp:docPr id="80" name="Grupo 37" title="Icono de teléfon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Forma libre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Forma libre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9AB18F3" id="Grupo 37" o:spid="_x0000_s1026" alt="Título: Icono de teléfono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">
                      <v:shape id="Forma libre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Forma libre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Diseño de tabla del lado izquierdo"/>
            </w:tblPr>
            <w:tblGrid>
              <w:gridCol w:w="2922"/>
            </w:tblGrid>
            <w:tr w:rsidR="00C420C8" w:rsidRPr="005152F2" w14:paraId="4841154F" w14:textId="77777777" w:rsidTr="0001087F">
              <w:trPr>
                <w:trHeight w:val="17"/>
              </w:trPr>
              <w:tc>
                <w:tcPr>
                  <w:tcW w:w="292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14:paraId="56B3BC06" w14:textId="4E5EC2AB" w:rsidR="00C420C8" w:rsidRPr="00441EB9" w:rsidRDefault="00CD5539" w:rsidP="00B225D6">
                  <w:pPr>
                    <w:pStyle w:val="Ttulo3"/>
                    <w:framePr w:hSpace="141" w:wrap="around" w:vAnchor="page" w:hAnchor="margin" w:y="1426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r>
                    <w:t>6721264910</w:t>
                  </w:r>
                </w:p>
              </w:tc>
            </w:tr>
            <w:tr w:rsidR="00C420C8" w:rsidRPr="005152F2" w14:paraId="7A4D7388" w14:textId="77777777" w:rsidTr="0001087F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03DB5D75" w14:textId="6FE5695A" w:rsidR="00C420C8" w:rsidRDefault="00BD68E7" w:rsidP="00B225D6">
                  <w:pPr>
                    <w:pStyle w:val="Ttulo3"/>
                    <w:framePr w:hSpace="141" w:wrap="around" w:vAnchor="page" w:hAnchor="margin" w:y="1426"/>
                  </w:pPr>
                  <w:r>
                    <w:t>ingles</w:t>
                  </w:r>
                </w:p>
                <w:p w14:paraId="119CF83F" w14:textId="77777777" w:rsidR="00C420C8" w:rsidRDefault="00C420C8" w:rsidP="00B225D6">
                  <w:pPr>
                    <w:pStyle w:val="Lneadegrfico"/>
                    <w:framePr w:hSpace="141" w:wrap="around" w:vAnchor="page" w:hAnchor="margin" w:y="1426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63D954A2" wp14:editId="2390C67C">
                            <wp:extent cx="221615" cy="0"/>
                            <wp:effectExtent l="0" t="0" r="26035" b="19050"/>
                            <wp:docPr id="83" name="Conector recto 83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2E212F4" id="Conector recto 83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4DEC38D7" w14:textId="152172EF" w:rsidR="00C420C8" w:rsidRPr="00810687" w:rsidRDefault="00BD68E7" w:rsidP="00B225D6">
                  <w:pPr>
                    <w:framePr w:hSpace="141" w:wrap="around" w:vAnchor="page" w:hAnchor="margin" w:y="1426"/>
                    <w:rPr>
                      <w:rFonts w:ascii="Avenir Next LT Pro" w:hAnsi="Avenir Next LT Pro"/>
                    </w:rPr>
                  </w:pPr>
                  <w:r w:rsidRPr="00810687">
                    <w:rPr>
                      <w:rFonts w:ascii="Avenir Next LT Pro" w:hAnsi="Avenir Next LT Pro"/>
                    </w:rPr>
                    <w:t>A1</w:t>
                  </w:r>
                </w:p>
              </w:tc>
            </w:tr>
            <w:tr w:rsidR="00C420C8" w:rsidRPr="005152F2" w14:paraId="3360AE6F" w14:textId="77777777" w:rsidTr="0001087F">
              <w:tc>
                <w:tcPr>
                  <w:tcW w:w="2922" w:type="dxa"/>
                  <w:tcMar>
                    <w:top w:w="288" w:type="dxa"/>
                    <w:bottom w:w="288" w:type="dxa"/>
                  </w:tcMar>
                </w:tcPr>
                <w:p w14:paraId="08562A09" w14:textId="77777777" w:rsidR="00C420C8" w:rsidRDefault="00702E67" w:rsidP="00B225D6">
                  <w:pPr>
                    <w:pStyle w:val="Ttulo3"/>
                    <w:framePr w:hSpace="141" w:wrap="around" w:vAnchor="page" w:hAnchor="margin" w:y="1426"/>
                  </w:pPr>
                  <w:sdt>
                    <w:sdtPr>
                      <w:alias w:val="Aptitudes:"/>
                      <w:tag w:val="Aptitudes:"/>
                      <w:id w:val="1490835561"/>
                      <w:placeholder>
                        <w:docPart w:val="C81D8C2335F249F9B8A492876FEB777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>
                        <w:rPr>
                          <w:lang w:bidi="es-ES"/>
                        </w:rPr>
                        <w:t>Aptitudes</w:t>
                      </w:r>
                    </w:sdtContent>
                  </w:sdt>
                </w:p>
                <w:p w14:paraId="6C975809" w14:textId="77777777" w:rsidR="00C420C8" w:rsidRPr="005A7E57" w:rsidRDefault="00C420C8" w:rsidP="00B225D6">
                  <w:pPr>
                    <w:pStyle w:val="Lneadegrfico"/>
                    <w:framePr w:hSpace="141" w:wrap="around" w:vAnchor="page" w:hAnchor="margin" w:y="1426"/>
                  </w:pPr>
                  <w:r>
                    <w:rPr>
                      <w:lang w:eastAsia="es-ES"/>
                    </w:rPr>
                    <mc:AlternateContent>
                      <mc:Choice Requires="wps">
                        <w:drawing>
                          <wp:inline distT="0" distB="0" distL="0" distR="0" wp14:anchorId="041B51A7" wp14:editId="2718158A">
                            <wp:extent cx="221615" cy="0"/>
                            <wp:effectExtent l="0" t="0" r="26035" b="19050"/>
                            <wp:docPr id="84" name="Conector recto 84" title="Gráfico de líneas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152DCA36" id="Conector recto 84" o:spid="_x0000_s1026" alt="Título: Gráfico de líneas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14:paraId="05193707" w14:textId="1AB4BBD8" w:rsidR="00C420C8" w:rsidRPr="005152F2" w:rsidRDefault="000A7B2F" w:rsidP="00B225D6">
                  <w:pPr>
                    <w:framePr w:hSpace="141" w:wrap="around" w:vAnchor="page" w:hAnchor="margin" w:y="1426"/>
                  </w:pPr>
                  <w:r>
                    <w:t>Trabajo en equipo, responsable, proactivo</w:t>
                  </w:r>
                  <w:r w:rsidR="00040363">
                    <w:t>.</w:t>
                  </w:r>
                </w:p>
              </w:tc>
            </w:tr>
          </w:tbl>
          <w:p w14:paraId="2683E286" w14:textId="77777777" w:rsidR="00C420C8" w:rsidRDefault="00C420C8" w:rsidP="00180932"/>
          <w:p w14:paraId="5D87E46E" w14:textId="2E8C2700" w:rsidR="00B225D6" w:rsidRPr="00B67759" w:rsidRDefault="00B225D6" w:rsidP="00B225D6">
            <w:pPr>
              <w:pStyle w:val="Ttulo5"/>
              <w:jc w:val="left"/>
              <w:rPr>
                <w:sz w:val="20"/>
                <w:szCs w:val="20"/>
              </w:rPr>
            </w:pPr>
            <w:r w:rsidRPr="00B225D6">
              <w:rPr>
                <w:caps/>
                <w:sz w:val="26"/>
                <w:szCs w:val="26"/>
              </w:rPr>
              <w:t>Lenguajes programación: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br/>
            </w:r>
            <w:r w:rsidRPr="00B67759">
              <w:rPr>
                <w:sz w:val="20"/>
                <w:szCs w:val="20"/>
              </w:rPr>
              <w:br/>
              <w:t>HTML5</w:t>
            </w:r>
          </w:p>
          <w:p w14:paraId="41534A78" w14:textId="77777777" w:rsidR="00B225D6" w:rsidRPr="00B67759" w:rsidRDefault="00B225D6" w:rsidP="00B225D6">
            <w:pPr>
              <w:jc w:val="left"/>
              <w:rPr>
                <w:sz w:val="20"/>
                <w:szCs w:val="20"/>
              </w:rPr>
            </w:pPr>
            <w:r w:rsidRPr="00B67759">
              <w:rPr>
                <w:sz w:val="20"/>
                <w:szCs w:val="20"/>
              </w:rPr>
              <w:t>CSS3</w:t>
            </w:r>
          </w:p>
          <w:p w14:paraId="7979923B" w14:textId="77777777" w:rsidR="00B225D6" w:rsidRDefault="00B225D6" w:rsidP="00B225D6">
            <w:pPr>
              <w:jc w:val="left"/>
              <w:rPr>
                <w:sz w:val="20"/>
                <w:szCs w:val="20"/>
              </w:rPr>
            </w:pPr>
            <w:r w:rsidRPr="00B67759">
              <w:rPr>
                <w:sz w:val="20"/>
                <w:szCs w:val="20"/>
              </w:rPr>
              <w:t>JAVASCRIPT</w:t>
            </w:r>
          </w:p>
          <w:p w14:paraId="0DB3565F" w14:textId="77777777" w:rsidR="00B225D6" w:rsidRDefault="00B225D6" w:rsidP="004F19A4">
            <w:pPr>
              <w:ind w:left="720" w:hanging="72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Nociones de </w:t>
            </w:r>
            <w:proofErr w:type="spellStart"/>
            <w:r>
              <w:rPr>
                <w:sz w:val="20"/>
                <w:szCs w:val="20"/>
              </w:rPr>
              <w:t>Sql</w:t>
            </w:r>
            <w:proofErr w:type="spellEnd"/>
          </w:p>
          <w:p w14:paraId="1F109638" w14:textId="65551FD7" w:rsidR="00B225D6" w:rsidRPr="00B225D6" w:rsidRDefault="00B225D6" w:rsidP="00B225D6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6680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Tabla de diseño de lado derecho"/>
            </w:tblPr>
            <w:tblGrid>
              <w:gridCol w:w="6680"/>
            </w:tblGrid>
            <w:tr w:rsidR="00C420C8" w14:paraId="1BB60EBB" w14:textId="77777777" w:rsidTr="00B67759">
              <w:trPr>
                <w:trHeight w:val="5104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03728A3" w14:textId="58BE5206" w:rsidR="00C420C8" w:rsidRPr="0043426C" w:rsidRDefault="00702E67" w:rsidP="00B225D6">
                  <w:pPr>
                    <w:pStyle w:val="Ttulo2"/>
                    <w:framePr w:hSpace="141" w:wrap="around" w:vAnchor="page" w:hAnchor="margin" w:y="1426"/>
                  </w:pPr>
                  <w:sdt>
                    <w:sdtPr>
                      <w:alias w:val="Experiencia:"/>
                      <w:tag w:val="Experiencia:"/>
                      <w:id w:val="1217937480"/>
                      <w:placeholder>
                        <w:docPart w:val="7430577FABC44A63A6CE0BFF1DCC279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152F2">
                        <w:rPr>
                          <w:lang w:bidi="es-ES"/>
                        </w:rPr>
                        <w:t>Experiencia</w:t>
                      </w:r>
                    </w:sdtContent>
                  </w:sdt>
                </w:p>
                <w:p w14:paraId="568ADC5A" w14:textId="1F9ADF69" w:rsidR="00C420C8" w:rsidRPr="00C511E8" w:rsidRDefault="00854E47" w:rsidP="00B225D6">
                  <w:pPr>
                    <w:pStyle w:val="Ttulo4"/>
                    <w:framePr w:hSpace="141" w:wrap="around" w:vAnchor="page" w:hAnchor="margin" w:y="1426"/>
                    <w:jc w:val="left"/>
                  </w:pPr>
                  <w:r w:rsidRPr="00C511E8">
                    <w:t>ENCARGADO DE CRM – MAQUINARIA DEL HUMAYA</w:t>
                  </w:r>
                  <w:r w:rsidR="00396CE2" w:rsidRPr="00C511E8">
                    <w:t xml:space="preserve"> JOHN DEERE.</w:t>
                  </w:r>
                </w:p>
                <w:p w14:paraId="13796F1A" w14:textId="2EAE377A" w:rsidR="00396CE2" w:rsidRPr="00C511E8" w:rsidRDefault="00396CE2" w:rsidP="00B225D6">
                  <w:pPr>
                    <w:pStyle w:val="Ttulo4"/>
                    <w:framePr w:hSpace="141" w:wrap="around" w:vAnchor="page" w:hAnchor="margin" w:y="1426"/>
                    <w:jc w:val="left"/>
                  </w:pPr>
                  <w:r w:rsidRPr="00C511E8">
                    <w:rPr>
                      <w:b w:val="0"/>
                      <w:bCs/>
                    </w:rPr>
                    <w:t>SEPTIEMBRE 2018 -AGUSTO 2019</w:t>
                  </w:r>
                  <w:r w:rsidRPr="00C511E8">
                    <w:br/>
                  </w:r>
                  <w:r w:rsidR="00275359" w:rsidRPr="00C511E8"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  <w:lang w:bidi="es-ES"/>
                    </w:rPr>
                    <w:t>Administración</w:t>
                  </w:r>
                  <w:r w:rsidRPr="00C511E8"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  <w:lang w:bidi="es-ES"/>
                    </w:rPr>
                    <w:t xml:space="preserve"> de usuarios, actualizar base de datos, mediante la aplicación de CRM </w:t>
                  </w:r>
                  <w:proofErr w:type="spellStart"/>
                  <w:r w:rsidRPr="00C511E8"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  <w:lang w:bidi="es-ES"/>
                    </w:rPr>
                    <w:t>ZoHo</w:t>
                  </w:r>
                  <w:proofErr w:type="spellEnd"/>
                  <w:r w:rsidR="00670151"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  <w:lang w:bidi="es-ES"/>
                    </w:rPr>
                    <w:br/>
                  </w:r>
                </w:p>
                <w:p w14:paraId="283441F0" w14:textId="127A783B" w:rsidR="00C420C8" w:rsidRPr="0043426C" w:rsidRDefault="00275359" w:rsidP="00B225D6">
                  <w:pPr>
                    <w:pStyle w:val="Ttulo4"/>
                    <w:framePr w:hSpace="141" w:wrap="around" w:vAnchor="page" w:hAnchor="margin" w:y="1426"/>
                    <w:jc w:val="left"/>
                  </w:pPr>
                  <w:r>
                    <w:t xml:space="preserve">SOPORTE A CENTRO DE COMPUTO </w:t>
                  </w:r>
                  <w:r w:rsidR="009530D8">
                    <w:t>–</w:t>
                  </w:r>
                  <w:r>
                    <w:t xml:space="preserve"> </w:t>
                  </w:r>
                  <w:r w:rsidR="009530D8">
                    <w:t>EXTENSION</w:t>
                  </w:r>
                  <w:r w:rsidR="0097354F">
                    <w:t xml:space="preserve"> FCA NAVOLATO</w:t>
                  </w:r>
                  <w:r w:rsidR="0097354F">
                    <w:br/>
                  </w:r>
                  <w:r w:rsidR="0097354F" w:rsidRPr="0097354F">
                    <w:rPr>
                      <w:b w:val="0"/>
                      <w:bCs/>
                    </w:rPr>
                    <w:t>FEBRERO 2019 – SEPTIEMBRE 2019</w:t>
                  </w:r>
                </w:p>
                <w:p w14:paraId="1894D012" w14:textId="4BAED847" w:rsidR="00B51AB4" w:rsidRPr="0043426C" w:rsidRDefault="00180932" w:rsidP="00B225D6">
                  <w:pPr>
                    <w:pStyle w:val="Ttulo4"/>
                    <w:framePr w:hSpace="141" w:wrap="around" w:vAnchor="page" w:hAnchor="margin" w:y="1426"/>
                    <w:jc w:val="left"/>
                  </w:pPr>
                  <w:r w:rsidRPr="00B51AB4">
                    <w:rPr>
                      <w:rFonts w:asciiTheme="minorHAnsi" w:eastAsiaTheme="minorHAnsi" w:hAnsiTheme="minorHAnsi" w:cstheme="minorBidi"/>
                      <w:b w:val="0"/>
                      <w:iCs w:val="0"/>
                      <w:caps w:val="0"/>
                      <w:lang w:bidi="es-ES"/>
                    </w:rPr>
                    <w:t>Auxiliar en soporte a equipos informáticos e instalación de redes.</w:t>
                  </w:r>
                  <w:r w:rsidR="00B51AB4">
                    <w:br/>
                  </w:r>
                  <w:r w:rsidR="00B51AB4">
                    <w:br/>
                    <w:t xml:space="preserve"> MESA DE AYUDA – SALUD DIGNA</w:t>
                  </w:r>
                  <w:r w:rsidR="00B51AB4">
                    <w:br/>
                  </w:r>
                  <w:r w:rsidR="00B51AB4">
                    <w:rPr>
                      <w:b w:val="0"/>
                      <w:bCs/>
                    </w:rPr>
                    <w:t>febrero 2020 - actual</w:t>
                  </w:r>
                </w:p>
                <w:p w14:paraId="5AFFA050" w14:textId="1DD16B74" w:rsidR="00C420C8" w:rsidRDefault="00E73529" w:rsidP="00B225D6">
                  <w:pPr>
                    <w:framePr w:hSpace="141" w:wrap="around" w:vAnchor="page" w:hAnchor="margin" w:y="1426"/>
                    <w:jc w:val="left"/>
                  </w:pPr>
                  <w:r>
                    <w:t>Resolución de problemas de software y hardware mediante soporte técnico.</w:t>
                  </w:r>
                </w:p>
              </w:tc>
            </w:tr>
            <w:tr w:rsidR="00C420C8" w14:paraId="0D2C4930" w14:textId="77777777" w:rsidTr="00040363">
              <w:trPr>
                <w:trHeight w:val="3225"/>
              </w:trPr>
              <w:tc>
                <w:tcPr>
                  <w:tcW w:w="6680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14:paraId="23CC7C7A" w14:textId="24939D99" w:rsidR="00C420C8" w:rsidRPr="007D47F9" w:rsidRDefault="00B51AB4" w:rsidP="00B225D6">
                  <w:pPr>
                    <w:pStyle w:val="Ttulo2"/>
                    <w:framePr w:hSpace="141" w:wrap="around" w:vAnchor="page" w:hAnchor="margin" w:y="1426"/>
                    <w:rPr>
                      <w:sz w:val="20"/>
                      <w:szCs w:val="20"/>
                    </w:rPr>
                  </w:pPr>
                  <w:r>
                    <w:br/>
                  </w:r>
                  <w:r w:rsidR="00670151">
                    <w:t xml:space="preserve"> </w:t>
                  </w:r>
                  <w:r w:rsidR="00670151" w:rsidRPr="00670151">
                    <w:t>LIC. INFORMATICA • EN PROCESO DE TITULACION • UNIVERSIDAD AUTÓNOMA DE SINALOA</w:t>
                  </w:r>
                  <w:r w:rsidR="00670151">
                    <w:br/>
                  </w:r>
                </w:p>
                <w:p w14:paraId="635ECBC6" w14:textId="77E66A46" w:rsidR="00B225D6" w:rsidRPr="00B67759" w:rsidRDefault="00CD5539" w:rsidP="00B225D6">
                  <w:pPr>
                    <w:pStyle w:val="Ttulo5"/>
                    <w:framePr w:hSpace="141" w:wrap="around" w:vAnchor="page" w:hAnchor="margin" w:y="1426"/>
                    <w:jc w:val="left"/>
                  </w:pPr>
                  <w:r w:rsidRPr="00B67759">
                    <w:rPr>
                      <w:sz w:val="20"/>
                      <w:szCs w:val="20"/>
                    </w:rPr>
                    <w:t>TRABAJOS EN .NET, JAVA, WEB, MODELOS DE CALIDAD DE SOFTWARE, PERFIL ADMINISTRATIVO (ANALISTA) O DE SISTEMAS (CREACION Y O MODIFICACION DE SOFTWARE).</w:t>
                  </w:r>
                  <w:r w:rsidR="00C04369" w:rsidRPr="00B67759">
                    <w:rPr>
                      <w:sz w:val="20"/>
                      <w:szCs w:val="20"/>
                    </w:rPr>
                    <w:br/>
                  </w:r>
                </w:p>
                <w:p w14:paraId="2A6559A1" w14:textId="4F1FA99D" w:rsidR="00B67759" w:rsidRPr="00B67759" w:rsidRDefault="00B67759" w:rsidP="00B225D6">
                  <w:pPr>
                    <w:framePr w:hSpace="141" w:wrap="around" w:vAnchor="page" w:hAnchor="margin" w:y="1426"/>
                    <w:jc w:val="left"/>
                  </w:pPr>
                </w:p>
              </w:tc>
            </w:tr>
            <w:tr w:rsidR="00C420C8" w14:paraId="79CEB7B0" w14:textId="77777777" w:rsidTr="007D47F9">
              <w:tc>
                <w:tcPr>
                  <w:tcW w:w="6680" w:type="dxa"/>
                  <w:tcMar>
                    <w:left w:w="720" w:type="dxa"/>
                    <w:right w:w="0" w:type="dxa"/>
                  </w:tcMar>
                </w:tcPr>
                <w:p w14:paraId="770065CA" w14:textId="20189381" w:rsidR="00C420C8" w:rsidRPr="005152F2" w:rsidRDefault="00677317" w:rsidP="00B225D6">
                  <w:pPr>
                    <w:pStyle w:val="Ttulo2"/>
                    <w:framePr w:hSpace="141" w:wrap="around" w:vAnchor="page" w:hAnchor="margin" w:y="1426"/>
                  </w:pPr>
                  <w:r>
                    <w:t>cursos</w:t>
                  </w:r>
                </w:p>
                <w:p w14:paraId="0E5A6BAF" w14:textId="627C464B" w:rsidR="000C0242" w:rsidRPr="00D43FA8" w:rsidRDefault="00206AA6" w:rsidP="00B225D6">
                  <w:pPr>
                    <w:pStyle w:val="Prrafodelista"/>
                    <w:framePr w:hSpace="141" w:wrap="around" w:vAnchor="page" w:hAnchor="margin" w:y="1426"/>
                    <w:numPr>
                      <w:ilvl w:val="0"/>
                      <w:numId w:val="12"/>
                    </w:numPr>
                    <w:jc w:val="left"/>
                  </w:pPr>
                  <w:r>
                    <w:t>Udemy</w:t>
                  </w:r>
                  <w:r w:rsidR="000C0242">
                    <w:t xml:space="preserve"> -  </w:t>
                  </w:r>
                  <w:r w:rsidR="000C0242" w:rsidRPr="00D43FA8">
                    <w:t xml:space="preserve"> HTML5, CSS3, Responsive Design, Figma, SASS, JavaScript, jQuery, Bootstrap 4, WordPress, Git, GitHub</w:t>
                  </w:r>
                </w:p>
                <w:p w14:paraId="31A4F130" w14:textId="61D21354" w:rsidR="00D43FA8" w:rsidRDefault="001455F1" w:rsidP="00B225D6">
                  <w:pPr>
                    <w:pStyle w:val="Prrafodelista"/>
                    <w:framePr w:hSpace="141" w:wrap="around" w:vAnchor="page" w:hAnchor="margin" w:y="1426"/>
                    <w:numPr>
                      <w:ilvl w:val="0"/>
                      <w:numId w:val="12"/>
                    </w:numPr>
                    <w:jc w:val="left"/>
                  </w:pPr>
                  <w:r>
                    <w:t>Platzi</w:t>
                  </w:r>
                  <w:r w:rsidR="00D43FA8">
                    <w:t xml:space="preserve"> - Curso Básico de JavaScript</w:t>
                  </w:r>
                </w:p>
                <w:p w14:paraId="1FC59AFA" w14:textId="77777777" w:rsidR="00D43FA8" w:rsidRDefault="00D43FA8" w:rsidP="00B225D6">
                  <w:pPr>
                    <w:pStyle w:val="Prrafodelista"/>
                    <w:framePr w:hSpace="141" w:wrap="around" w:vAnchor="page" w:hAnchor="margin" w:y="1426"/>
                    <w:numPr>
                      <w:ilvl w:val="0"/>
                      <w:numId w:val="12"/>
                    </w:numPr>
                    <w:jc w:val="left"/>
                  </w:pPr>
                  <w:r>
                    <w:t>Platzi - Curso Practico de Frontend Developer</w:t>
                  </w:r>
                </w:p>
                <w:p w14:paraId="654DEECA" w14:textId="6033611D" w:rsidR="00C420C8" w:rsidRDefault="00D43FA8" w:rsidP="00B225D6">
                  <w:pPr>
                    <w:pStyle w:val="Prrafodelista"/>
                    <w:framePr w:hSpace="141" w:wrap="around" w:vAnchor="page" w:hAnchor="margin" w:y="1426"/>
                    <w:numPr>
                      <w:ilvl w:val="0"/>
                      <w:numId w:val="12"/>
                    </w:numPr>
                    <w:jc w:val="left"/>
                  </w:pPr>
                  <w:r>
                    <w:t>Platzi - Curso Practico de JavaScript</w:t>
                  </w:r>
                </w:p>
              </w:tc>
            </w:tr>
          </w:tbl>
          <w:p w14:paraId="0A69C1E5" w14:textId="77777777" w:rsidR="00C420C8" w:rsidRPr="005152F2" w:rsidRDefault="00C420C8" w:rsidP="00180932"/>
        </w:tc>
      </w:tr>
    </w:tbl>
    <w:p w14:paraId="32EB8ABA" w14:textId="77777777" w:rsidR="003F5FDB" w:rsidRDefault="003F5FDB" w:rsidP="00841714">
      <w:pPr>
        <w:pStyle w:val="Sinespaciado"/>
      </w:pPr>
    </w:p>
    <w:sectPr w:rsidR="003F5FDB" w:rsidSect="00466E60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2C3DB" w14:textId="77777777" w:rsidR="00702E67" w:rsidRDefault="00702E67" w:rsidP="003856C9">
      <w:pPr>
        <w:spacing w:after="0" w:line="240" w:lineRule="auto"/>
      </w:pPr>
      <w:r>
        <w:separator/>
      </w:r>
    </w:p>
  </w:endnote>
  <w:endnote w:type="continuationSeparator" w:id="0">
    <w:p w14:paraId="3E8E3874" w14:textId="77777777" w:rsidR="00702E67" w:rsidRDefault="00702E67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FD56B" w14:textId="77777777" w:rsidR="003856C9" w:rsidRDefault="007803B7" w:rsidP="007803B7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659A2629" wp14:editId="65B6E3F6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orma libre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orma libre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orma libre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orma libre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orma libre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B16F622" id="Grupo 4" o:spid="_x0000_s1026" alt="Título: Diseño de gráfico de pie de página con rectángulos grises en diversos ángulo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">
              <o:lock v:ext="edit" aspectratio="t"/>
              <v:shape id="Forma libre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rPr>
            <w:lang w:bidi="es-ES"/>
          </w:rPr>
          <w:fldChar w:fldCharType="begin"/>
        </w:r>
        <w:r w:rsidR="001765FE">
          <w:rPr>
            <w:lang w:bidi="es-ES"/>
          </w:rPr>
          <w:instrText xml:space="preserve"> PAGE   \* MERGEFORMAT </w:instrText>
        </w:r>
        <w:r w:rsidR="001765FE">
          <w:rPr>
            <w:lang w:bidi="es-ES"/>
          </w:rPr>
          <w:fldChar w:fldCharType="separate"/>
        </w:r>
        <w:r w:rsidR="00986149">
          <w:rPr>
            <w:noProof/>
            <w:lang w:bidi="es-ES"/>
          </w:rPr>
          <w:t>2</w:t>
        </w:r>
        <w:r w:rsidR="001765FE">
          <w:rPr>
            <w:noProof/>
            <w:lang w:bidi="es-ES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D529" w14:textId="77777777" w:rsidR="001765FE" w:rsidRDefault="00DC79BB">
    <w:pPr>
      <w:pStyle w:val="Piedepgina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300F3A22" wp14:editId="5335E492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upo 4" title="Diseño de gráfico de pie de página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orma libre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orma libre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orma libre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orma libre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orma libre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orma libre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orma libre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orma libre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orma libre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B3B1528" id="Grupo 4" o:spid="_x0000_s1026" alt="Título: Diseño de gráfico de pie de página con rectángulos grises en diversos ángulo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">
              <o:lock v:ext="edit" aspectratio="t"/>
              <v:shape id="Forma libre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orma libre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orma libre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orma libre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orma libre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orma libre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orma libre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orma libre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orma libre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D80D4" w14:textId="77777777" w:rsidR="00702E67" w:rsidRDefault="00702E67" w:rsidP="003856C9">
      <w:pPr>
        <w:spacing w:after="0" w:line="240" w:lineRule="auto"/>
      </w:pPr>
      <w:r>
        <w:separator/>
      </w:r>
    </w:p>
  </w:footnote>
  <w:footnote w:type="continuationSeparator" w:id="0">
    <w:p w14:paraId="5F635265" w14:textId="77777777" w:rsidR="00702E67" w:rsidRDefault="00702E67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C95E3" w14:textId="77777777" w:rsidR="003856C9" w:rsidRDefault="007803B7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3AF2B345" wp14:editId="0BD42B9F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orma libre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orma libre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orma libre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orma libre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orma libre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orma libre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orma libre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orma libre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orma libre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orma libre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ACC6BF6" id="Grupo 17" o:spid="_x0000_s1026" alt="Título: Diseño de gráfico de encabezado con rectángulos grises en diversos ángulo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">
              <o:lock v:ext="edit" aspectratio="t"/>
              <v:shape id="Forma libre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16ECA" w14:textId="77777777" w:rsidR="00DC79BB" w:rsidRDefault="00DC79BB">
    <w:pPr>
      <w:pStyle w:val="Encabezado"/>
    </w:pPr>
    <w:r w:rsidRPr="00DC79BB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345431E1" wp14:editId="1D0A5297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upo 17" title="Diseño de gráfico de encabezado con rectángulos grises en diversos ángulo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orma libre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orma libre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orma libre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orma libre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orma libre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orma libre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orma libre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orma libre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orma libre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orma libre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37CCBF4E" id="Grupo 17" o:spid="_x0000_s1026" alt="Título: Diseño de gráfico de encabezado con rectángulos grises en diversos ángulo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">
              <o:lock v:ext="edit" aspectratio="t"/>
              <v:shape id="Forma libre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orma libre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orma libre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orma libre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orma libre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orma libre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orma libre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orma libre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orma libre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orma libre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7D059A"/>
    <w:multiLevelType w:val="hybridMultilevel"/>
    <w:tmpl w:val="94E0C6C2"/>
    <w:lvl w:ilvl="0" w:tplc="080A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927C0D"/>
    <w:multiLevelType w:val="hybridMultilevel"/>
    <w:tmpl w:val="87D46B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22C"/>
    <w:rsid w:val="0001087F"/>
    <w:rsid w:val="00040363"/>
    <w:rsid w:val="00052BE1"/>
    <w:rsid w:val="0007412A"/>
    <w:rsid w:val="000A7B2F"/>
    <w:rsid w:val="000C0242"/>
    <w:rsid w:val="000C240B"/>
    <w:rsid w:val="0010199E"/>
    <w:rsid w:val="0010257B"/>
    <w:rsid w:val="001166C2"/>
    <w:rsid w:val="001455F1"/>
    <w:rsid w:val="001503AC"/>
    <w:rsid w:val="001765FE"/>
    <w:rsid w:val="00180932"/>
    <w:rsid w:val="0019561F"/>
    <w:rsid w:val="0019646E"/>
    <w:rsid w:val="001B32D2"/>
    <w:rsid w:val="001C1F05"/>
    <w:rsid w:val="001C5BD0"/>
    <w:rsid w:val="00206AA6"/>
    <w:rsid w:val="00234E58"/>
    <w:rsid w:val="00275359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30C87"/>
    <w:rsid w:val="003856C9"/>
    <w:rsid w:val="00396369"/>
    <w:rsid w:val="00396CE2"/>
    <w:rsid w:val="003F4D31"/>
    <w:rsid w:val="003F5FDB"/>
    <w:rsid w:val="0043426C"/>
    <w:rsid w:val="00441EB9"/>
    <w:rsid w:val="00454388"/>
    <w:rsid w:val="00463463"/>
    <w:rsid w:val="00466E60"/>
    <w:rsid w:val="00473EF8"/>
    <w:rsid w:val="004760E5"/>
    <w:rsid w:val="004D22BB"/>
    <w:rsid w:val="004F19A4"/>
    <w:rsid w:val="005152F2"/>
    <w:rsid w:val="005246B9"/>
    <w:rsid w:val="00534E4E"/>
    <w:rsid w:val="00551D35"/>
    <w:rsid w:val="005562D4"/>
    <w:rsid w:val="00557019"/>
    <w:rsid w:val="005674AC"/>
    <w:rsid w:val="00580925"/>
    <w:rsid w:val="005A1E51"/>
    <w:rsid w:val="005A7E57"/>
    <w:rsid w:val="00615281"/>
    <w:rsid w:val="00616FF4"/>
    <w:rsid w:val="00670151"/>
    <w:rsid w:val="00677317"/>
    <w:rsid w:val="006A3CE7"/>
    <w:rsid w:val="006A7F4F"/>
    <w:rsid w:val="00702E67"/>
    <w:rsid w:val="00743379"/>
    <w:rsid w:val="00747550"/>
    <w:rsid w:val="007803B7"/>
    <w:rsid w:val="007A7C08"/>
    <w:rsid w:val="007B2F5C"/>
    <w:rsid w:val="007C5F05"/>
    <w:rsid w:val="007D47F9"/>
    <w:rsid w:val="00810687"/>
    <w:rsid w:val="00825ED8"/>
    <w:rsid w:val="00832043"/>
    <w:rsid w:val="00832F81"/>
    <w:rsid w:val="00841714"/>
    <w:rsid w:val="008501C7"/>
    <w:rsid w:val="00854E47"/>
    <w:rsid w:val="008C5D27"/>
    <w:rsid w:val="008C7CA2"/>
    <w:rsid w:val="008F6337"/>
    <w:rsid w:val="00914DAF"/>
    <w:rsid w:val="0093286E"/>
    <w:rsid w:val="009530D8"/>
    <w:rsid w:val="0097354F"/>
    <w:rsid w:val="00986149"/>
    <w:rsid w:val="0099106B"/>
    <w:rsid w:val="009D1627"/>
    <w:rsid w:val="00A42F91"/>
    <w:rsid w:val="00AF1258"/>
    <w:rsid w:val="00B01E52"/>
    <w:rsid w:val="00B225D6"/>
    <w:rsid w:val="00B51AB4"/>
    <w:rsid w:val="00B550FC"/>
    <w:rsid w:val="00B67759"/>
    <w:rsid w:val="00B85871"/>
    <w:rsid w:val="00B93310"/>
    <w:rsid w:val="00B96528"/>
    <w:rsid w:val="00BB3B21"/>
    <w:rsid w:val="00BC1F18"/>
    <w:rsid w:val="00BD2E58"/>
    <w:rsid w:val="00BD68E7"/>
    <w:rsid w:val="00BE1698"/>
    <w:rsid w:val="00BF6BAB"/>
    <w:rsid w:val="00C007A5"/>
    <w:rsid w:val="00C04369"/>
    <w:rsid w:val="00C420C8"/>
    <w:rsid w:val="00C4403A"/>
    <w:rsid w:val="00C511E8"/>
    <w:rsid w:val="00CD5539"/>
    <w:rsid w:val="00CE6306"/>
    <w:rsid w:val="00D11C4D"/>
    <w:rsid w:val="00D43FA8"/>
    <w:rsid w:val="00D5067A"/>
    <w:rsid w:val="00DC0F74"/>
    <w:rsid w:val="00DC79BB"/>
    <w:rsid w:val="00DD55A8"/>
    <w:rsid w:val="00DF0A0F"/>
    <w:rsid w:val="00E0222C"/>
    <w:rsid w:val="00E34D58"/>
    <w:rsid w:val="00E73529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2767C"/>
  <w15:chartTrackingRefBased/>
  <w15:docId w15:val="{76175631-132C-4982-B4D4-98AEC4A0C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character" w:styleId="Mencinsinresolver">
    <w:name w:val="Unresolved Mention"/>
    <w:basedOn w:val="Fuentedeprrafopredeter"/>
    <w:uiPriority w:val="99"/>
    <w:semiHidden/>
    <w:unhideWhenUsed/>
    <w:rsid w:val="008106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4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ohim.shadai26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elohim_shadai@hot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adai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81D8C2335F249F9B8A492876FEB77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74FA6-2F19-4AB5-958B-03E89F5482AE}"/>
      </w:docPartPr>
      <w:docPartBody>
        <w:p w:rsidR="008E2D85" w:rsidRDefault="00004EF8">
          <w:pPr>
            <w:pStyle w:val="C81D8C2335F249F9B8A492876FEB777A"/>
          </w:pPr>
          <w:r>
            <w:rPr>
              <w:lang w:bidi="es-ES"/>
            </w:rPr>
            <w:t>Aptitudes</w:t>
          </w:r>
        </w:p>
      </w:docPartBody>
    </w:docPart>
    <w:docPart>
      <w:docPartPr>
        <w:name w:val="7430577FABC44A63A6CE0BFF1DCC2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07986-8252-4E0D-9499-39AEA14F9D85}"/>
      </w:docPartPr>
      <w:docPartBody>
        <w:p w:rsidR="008E2D85" w:rsidRDefault="00004EF8">
          <w:pPr>
            <w:pStyle w:val="7430577FABC44A63A6CE0BFF1DCC279E"/>
          </w:pPr>
          <w:r w:rsidRPr="005152F2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D85"/>
    <w:rsid w:val="00004EF8"/>
    <w:rsid w:val="001757E5"/>
    <w:rsid w:val="008E2D85"/>
    <w:rsid w:val="009D4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81D8C2335F249F9B8A492876FEB777A">
    <w:name w:val="C81D8C2335F249F9B8A492876FEB777A"/>
  </w:style>
  <w:style w:type="paragraph" w:customStyle="1" w:styleId="7430577FABC44A63A6CE0BFF1DCC279E">
    <w:name w:val="7430577FABC44A63A6CE0BFF1DCC27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MOO.dotx</Template>
  <TotalTime>87</TotalTime>
  <Pages>1</Pages>
  <Words>195</Words>
  <Characters>1075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shadai</dc:creator>
  <cp:keywords/>
  <dc:description/>
  <cp:lastModifiedBy>elohim shadai barraza rosas</cp:lastModifiedBy>
  <cp:revision>5</cp:revision>
  <cp:lastPrinted>2022-01-12T03:26:00Z</cp:lastPrinted>
  <dcterms:created xsi:type="dcterms:W3CDTF">2022-01-12T03:26:00Z</dcterms:created>
  <dcterms:modified xsi:type="dcterms:W3CDTF">2022-01-18T18:50:00Z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